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598A" w14:textId="77777777" w:rsidR="004F5833" w:rsidRDefault="004F5833" w:rsidP="004F5833">
      <w:pPr>
        <w:jc w:val="center"/>
      </w:pPr>
    </w:p>
    <w:p w14:paraId="2CE40DD4" w14:textId="77777777" w:rsidR="004F5833" w:rsidRDefault="004F5833" w:rsidP="004F5833">
      <w:pPr>
        <w:jc w:val="center"/>
      </w:pPr>
    </w:p>
    <w:p w14:paraId="43F339E2" w14:textId="77777777" w:rsidR="004F5833" w:rsidRDefault="004F5833" w:rsidP="004F5833">
      <w:pPr>
        <w:jc w:val="center"/>
      </w:pPr>
    </w:p>
    <w:p w14:paraId="650071F5" w14:textId="77777777" w:rsidR="004F5833" w:rsidRDefault="004F5833" w:rsidP="004F5833">
      <w:pPr>
        <w:jc w:val="center"/>
      </w:pPr>
    </w:p>
    <w:p w14:paraId="5D20C28E" w14:textId="77777777" w:rsidR="004F5833" w:rsidRDefault="004F5833" w:rsidP="004F5833">
      <w:pPr>
        <w:jc w:val="center"/>
      </w:pPr>
    </w:p>
    <w:p w14:paraId="4CD4B9C5" w14:textId="77777777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E95E7AB" wp14:editId="37E584E1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7A1E5" w14:textId="77777777" w:rsidR="004F5833" w:rsidRDefault="004F5833" w:rsidP="004F5833">
      <w:pPr>
        <w:jc w:val="center"/>
      </w:pPr>
    </w:p>
    <w:p w14:paraId="2C3A942D" w14:textId="77777777" w:rsidR="004F5833" w:rsidRDefault="004F5833" w:rsidP="004F5833">
      <w:pPr>
        <w:jc w:val="center"/>
      </w:pPr>
    </w:p>
    <w:p w14:paraId="5E534ED9" w14:textId="77777777" w:rsidR="004F5833" w:rsidRDefault="004F5833" w:rsidP="004F5833">
      <w:pPr>
        <w:jc w:val="center"/>
      </w:pPr>
    </w:p>
    <w:p w14:paraId="3D04C621" w14:textId="77777777" w:rsidR="004F5833" w:rsidRDefault="004F5833" w:rsidP="004F5833">
      <w:pPr>
        <w:jc w:val="center"/>
      </w:pPr>
    </w:p>
    <w:p w14:paraId="7B31BE05" w14:textId="77777777" w:rsidR="004F5833" w:rsidRDefault="004F5833" w:rsidP="004F5833">
      <w:pPr>
        <w:jc w:val="center"/>
      </w:pPr>
    </w:p>
    <w:p w14:paraId="3E53C472" w14:textId="77777777" w:rsidR="004F5833" w:rsidRDefault="004F5833" w:rsidP="004F5833">
      <w:pPr>
        <w:jc w:val="center"/>
      </w:pPr>
    </w:p>
    <w:p w14:paraId="2EA4225B" w14:textId="77777777" w:rsidR="004F5833" w:rsidRDefault="004F5833" w:rsidP="004F5833">
      <w:pPr>
        <w:jc w:val="center"/>
      </w:pPr>
    </w:p>
    <w:p w14:paraId="69C6C7D6" w14:textId="77777777" w:rsidR="004F5833" w:rsidRDefault="004F5833" w:rsidP="004F5833">
      <w:pPr>
        <w:jc w:val="center"/>
      </w:pPr>
    </w:p>
    <w:p w14:paraId="09ED413A" w14:textId="77777777" w:rsidR="004F5833" w:rsidRDefault="004F5833" w:rsidP="004F5833">
      <w:pPr>
        <w:jc w:val="center"/>
      </w:pPr>
    </w:p>
    <w:p w14:paraId="6DEBF16F" w14:textId="77777777" w:rsidR="004F5833" w:rsidRDefault="004F5833" w:rsidP="004F5833">
      <w:pPr>
        <w:jc w:val="center"/>
      </w:pPr>
    </w:p>
    <w:p w14:paraId="0F9A2557" w14:textId="77777777" w:rsidR="004F5833" w:rsidRDefault="004F5833" w:rsidP="004F5833">
      <w:pPr>
        <w:jc w:val="center"/>
      </w:pPr>
    </w:p>
    <w:p w14:paraId="27973161" w14:textId="77777777" w:rsidR="004F5833" w:rsidRDefault="004F5833" w:rsidP="004F5833">
      <w:pPr>
        <w:jc w:val="center"/>
      </w:pPr>
    </w:p>
    <w:p w14:paraId="6E4E279C" w14:textId="77777777" w:rsidR="004F5833" w:rsidRDefault="004F5833" w:rsidP="00915C49"/>
    <w:p w14:paraId="47526F8D" w14:textId="77777777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</w:t>
      </w:r>
      <w:proofErr w:type="spellStart"/>
      <w:r w:rsidRPr="00F3577F">
        <w:rPr>
          <w:rFonts w:ascii="Arial" w:hAnsi="Arial" w:cs="Arial"/>
          <w:sz w:val="40"/>
          <w:szCs w:val="40"/>
        </w:rPr>
        <w:t>Nuswantoro</w:t>
      </w:r>
      <w:proofErr w:type="spellEnd"/>
      <w:r w:rsidRPr="00F3577F">
        <w:rPr>
          <w:rFonts w:ascii="Arial" w:hAnsi="Arial" w:cs="Arial"/>
          <w:sz w:val="40"/>
          <w:szCs w:val="40"/>
        </w:rPr>
        <w:t xml:space="preserve"> Semarang, </w:t>
      </w:r>
    </w:p>
    <w:p w14:paraId="408E5302" w14:textId="77777777" w:rsidR="00F3577F" w:rsidRP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Fakultas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F3577F">
        <w:rPr>
          <w:rFonts w:ascii="Arial" w:hAnsi="Arial" w:cs="Arial"/>
          <w:sz w:val="40"/>
          <w:szCs w:val="40"/>
        </w:rPr>
        <w:t xml:space="preserve">Teknik </w:t>
      </w:r>
      <w:proofErr w:type="spellStart"/>
      <w:r w:rsidRPr="00F3577F">
        <w:rPr>
          <w:rFonts w:ascii="Arial" w:hAnsi="Arial" w:cs="Arial"/>
          <w:sz w:val="40"/>
          <w:szCs w:val="40"/>
        </w:rPr>
        <w:t>Informatika</w:t>
      </w:r>
      <w:proofErr w:type="spellEnd"/>
    </w:p>
    <w:p w14:paraId="2F1344F3" w14:textId="77777777" w:rsidR="004F5833" w:rsidRDefault="004F5833" w:rsidP="004F5833">
      <w:pPr>
        <w:jc w:val="center"/>
      </w:pPr>
    </w:p>
    <w:p w14:paraId="1148F439" w14:textId="77777777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278BF1" wp14:editId="3730A572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3717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099C367D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8E317AD" w14:textId="5D20510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proofErr w:type="spellEnd"/>
                            <w:r w:rsidRPr="00F3577F">
                              <w:rPr>
                                <w:rFonts w:cs="Times New Roman"/>
                              </w:rPr>
                              <w:tab/>
                              <w:t xml:space="preserve">: </w:t>
                            </w:r>
                            <w:r w:rsidR="000A3C97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0"/>
                                <w:szCs w:val="20"/>
                                <w:shd w:val="clear" w:color="auto" w:fill="F5F5F5"/>
                              </w:rPr>
                              <w:t>A11.4</w:t>
                            </w:r>
                            <w:r w:rsidR="00807F38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0"/>
                                <w:szCs w:val="20"/>
                                <w:shd w:val="clear" w:color="auto" w:fill="F5F5F5"/>
                              </w:rPr>
                              <w:t>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78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3EA63717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099C367D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8E317AD" w14:textId="5D20510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proofErr w:type="spellStart"/>
                      <w:r w:rsidRPr="00F3577F">
                        <w:rPr>
                          <w:rFonts w:cs="Times New Roman"/>
                        </w:rPr>
                        <w:t>Kelas</w:t>
                      </w:r>
                      <w:proofErr w:type="spellEnd"/>
                      <w:r w:rsidRPr="00F3577F">
                        <w:rPr>
                          <w:rFonts w:cs="Times New Roman"/>
                        </w:rPr>
                        <w:tab/>
                        <w:t xml:space="preserve">: </w:t>
                      </w:r>
                      <w:r w:rsidR="000A3C97">
                        <w:rPr>
                          <w:rFonts w:ascii="Open Sans" w:hAnsi="Open Sans" w:cs="Open Sans"/>
                          <w:color w:val="333333"/>
                          <w:spacing w:val="4"/>
                          <w:sz w:val="20"/>
                          <w:szCs w:val="20"/>
                          <w:shd w:val="clear" w:color="auto" w:fill="F5F5F5"/>
                        </w:rPr>
                        <w:t>A11.4</w:t>
                      </w:r>
                      <w:r w:rsidR="00807F38">
                        <w:rPr>
                          <w:rFonts w:ascii="Open Sans" w:hAnsi="Open Sans" w:cs="Open Sans"/>
                          <w:color w:val="333333"/>
                          <w:spacing w:val="4"/>
                          <w:sz w:val="20"/>
                          <w:szCs w:val="20"/>
                          <w:shd w:val="clear" w:color="auto" w:fill="F5F5F5"/>
                        </w:rPr>
                        <w:t>605</w:t>
                      </w:r>
                    </w:p>
                  </w:txbxContent>
                </v:textbox>
              </v:shape>
            </w:pict>
          </mc:Fallback>
        </mc:AlternateContent>
      </w:r>
    </w:p>
    <w:p w14:paraId="36CDEF4C" w14:textId="77777777" w:rsidR="004F5833" w:rsidRDefault="004F5833" w:rsidP="004F5833">
      <w:pPr>
        <w:jc w:val="center"/>
      </w:pPr>
    </w:p>
    <w:p w14:paraId="1562001E" w14:textId="77777777" w:rsidR="004F5833" w:rsidRDefault="004F5833" w:rsidP="004F5833">
      <w:pPr>
        <w:jc w:val="center"/>
      </w:pPr>
    </w:p>
    <w:p w14:paraId="6BAB39A4" w14:textId="77777777" w:rsidR="004F5833" w:rsidRDefault="004F5833" w:rsidP="004F5833">
      <w:pPr>
        <w:jc w:val="center"/>
      </w:pPr>
    </w:p>
    <w:p w14:paraId="22CF3201" w14:textId="77777777" w:rsidR="00467C01" w:rsidRDefault="00467C01" w:rsidP="004F5833">
      <w:pPr>
        <w:jc w:val="center"/>
      </w:pPr>
      <w:r>
        <w:br w:type="page"/>
      </w:r>
    </w:p>
    <w:p w14:paraId="115C2900" w14:textId="77777777" w:rsidR="00BC2ABB" w:rsidRDefault="00BC2ABB" w:rsidP="00E23B8F">
      <w:pPr>
        <w:pStyle w:val="Heading2"/>
      </w:pPr>
    </w:p>
    <w:p w14:paraId="33482CCB" w14:textId="5D048481" w:rsidR="00396FAA" w:rsidRDefault="00BC2ABB" w:rsidP="00E23B8F">
      <w:pPr>
        <w:pStyle w:val="Heading2"/>
      </w:pPr>
      <w:r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0B22" w14:paraId="77B34BB8" w14:textId="77777777" w:rsidTr="00270B22">
        <w:tc>
          <w:tcPr>
            <w:tcW w:w="5228" w:type="dxa"/>
          </w:tcPr>
          <w:p w14:paraId="22C202FA" w14:textId="398AD03F" w:rsidR="00270B22" w:rsidRDefault="0076302A" w:rsidP="003F6015">
            <w:pPr>
              <w:jc w:val="center"/>
            </w:pPr>
            <w:r>
              <w:t>Activity</w:t>
            </w:r>
          </w:p>
        </w:tc>
        <w:tc>
          <w:tcPr>
            <w:tcW w:w="5228" w:type="dxa"/>
          </w:tcPr>
          <w:p w14:paraId="07F907F7" w14:textId="6FBF8437" w:rsidR="00270B22" w:rsidRDefault="003F6015" w:rsidP="003F6015">
            <w:pPr>
              <w:jc w:val="center"/>
            </w:pPr>
            <w:r>
              <w:t>Cost</w:t>
            </w:r>
          </w:p>
        </w:tc>
      </w:tr>
      <w:tr w:rsidR="00270B22" w14:paraId="68F49841" w14:textId="77777777" w:rsidTr="00270B22">
        <w:tc>
          <w:tcPr>
            <w:tcW w:w="5228" w:type="dxa"/>
          </w:tcPr>
          <w:p w14:paraId="346CCC81" w14:textId="21B14F1C" w:rsidR="00270B22" w:rsidRPr="00E96BA3" w:rsidRDefault="0023100B" w:rsidP="00E96BA3">
            <w:pPr>
              <w:rPr>
                <w:rFonts w:ascii="Candara" w:hAnsi="Candara" w:cs="Times New Roman"/>
                <w:b/>
                <w:bCs/>
              </w:rPr>
            </w:pPr>
            <w:r w:rsidRPr="00E96BA3">
              <w:rPr>
                <w:rFonts w:ascii="Candara" w:hAnsi="Candara" w:cs="Times New Roman"/>
                <w:b/>
                <w:bCs/>
              </w:rPr>
              <w:t xml:space="preserve">Analisa dan Desain </w:t>
            </w:r>
            <w:proofErr w:type="spellStart"/>
            <w:r w:rsidRPr="00E96BA3">
              <w:rPr>
                <w:rFonts w:ascii="Candara" w:hAnsi="Candara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5228" w:type="dxa"/>
          </w:tcPr>
          <w:p w14:paraId="4CEE31AD" w14:textId="73621A7C" w:rsidR="00270B22" w:rsidRDefault="00D53C43" w:rsidP="00A911C2">
            <w:r>
              <w:t>5</w:t>
            </w:r>
            <w:r w:rsidR="00EF5DD3">
              <w:t>00,000,00</w:t>
            </w:r>
          </w:p>
        </w:tc>
      </w:tr>
      <w:tr w:rsidR="00270B22" w14:paraId="3994BA68" w14:textId="77777777" w:rsidTr="00270B22">
        <w:tc>
          <w:tcPr>
            <w:tcW w:w="5228" w:type="dxa"/>
          </w:tcPr>
          <w:p w14:paraId="0A81F0B9" w14:textId="52AF809F" w:rsidR="00270B22" w:rsidRPr="004440FF" w:rsidRDefault="00E96BA3" w:rsidP="00A911C2">
            <w:pPr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 xml:space="preserve">Desain </w:t>
            </w:r>
            <w:proofErr w:type="spellStart"/>
            <w:r>
              <w:rPr>
                <w:rFonts w:ascii="Candara" w:hAnsi="Candara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5228" w:type="dxa"/>
          </w:tcPr>
          <w:p w14:paraId="35FCAD65" w14:textId="51990011" w:rsidR="00270B22" w:rsidRDefault="00F134A3" w:rsidP="00A911C2">
            <w:r>
              <w:t>1.</w:t>
            </w:r>
            <w:r w:rsidR="00BF475F">
              <w:t>200.000</w:t>
            </w:r>
            <w:r w:rsidR="00EF5DD3">
              <w:t>,00</w:t>
            </w:r>
          </w:p>
        </w:tc>
      </w:tr>
      <w:tr w:rsidR="00270B22" w14:paraId="72163DDA" w14:textId="77777777" w:rsidTr="00270B22">
        <w:tc>
          <w:tcPr>
            <w:tcW w:w="5228" w:type="dxa"/>
          </w:tcPr>
          <w:p w14:paraId="19C002E6" w14:textId="05520324" w:rsidR="00270B22" w:rsidRPr="004440FF" w:rsidRDefault="00B327B8" w:rsidP="00A911C2">
            <w:pPr>
              <w:rPr>
                <w:rFonts w:ascii="Candara" w:hAnsi="Candara" w:cs="Times New Roman"/>
                <w:b/>
                <w:bCs/>
              </w:rPr>
            </w:pPr>
            <w:r w:rsidRPr="004440FF">
              <w:rPr>
                <w:rFonts w:ascii="Candara" w:hAnsi="Candara" w:cs="Times New Roman"/>
                <w:b/>
                <w:bCs/>
              </w:rPr>
              <w:t>Programming</w:t>
            </w:r>
          </w:p>
        </w:tc>
        <w:tc>
          <w:tcPr>
            <w:tcW w:w="5228" w:type="dxa"/>
          </w:tcPr>
          <w:p w14:paraId="763BE03B" w14:textId="39B4F116" w:rsidR="00270B22" w:rsidRDefault="00523313" w:rsidP="00A911C2">
            <w:r>
              <w:t>1</w:t>
            </w:r>
            <w:r w:rsidR="006A2022">
              <w:t>5</w:t>
            </w:r>
            <w:r w:rsidR="00BF475F">
              <w:t>00.000</w:t>
            </w:r>
            <w:r w:rsidR="00B900BB">
              <w:t>,00</w:t>
            </w:r>
          </w:p>
        </w:tc>
      </w:tr>
      <w:tr w:rsidR="00270B22" w14:paraId="59BA5E44" w14:textId="77777777" w:rsidTr="00270B22">
        <w:tc>
          <w:tcPr>
            <w:tcW w:w="5228" w:type="dxa"/>
          </w:tcPr>
          <w:p w14:paraId="5A4FCF4D" w14:textId="2982D9BD" w:rsidR="00270B22" w:rsidRPr="004440FF" w:rsidRDefault="005A0C96" w:rsidP="00A911C2">
            <w:pPr>
              <w:rPr>
                <w:rFonts w:ascii="Candara" w:hAnsi="Candara" w:cs="Times New Roman"/>
                <w:b/>
                <w:bCs/>
              </w:rPr>
            </w:pPr>
            <w:r w:rsidRPr="004440FF">
              <w:rPr>
                <w:rFonts w:ascii="Candara" w:hAnsi="Candara" w:cs="Times New Roman"/>
                <w:b/>
                <w:bCs/>
              </w:rPr>
              <w:t xml:space="preserve">Testing Program </w:t>
            </w:r>
          </w:p>
        </w:tc>
        <w:tc>
          <w:tcPr>
            <w:tcW w:w="5228" w:type="dxa"/>
          </w:tcPr>
          <w:p w14:paraId="42D0A799" w14:textId="12517150" w:rsidR="00270B22" w:rsidRDefault="00523313" w:rsidP="00A911C2">
            <w:r>
              <w:t>G</w:t>
            </w:r>
            <w:r w:rsidR="006D4C15">
              <w:t>ratis</w:t>
            </w:r>
          </w:p>
        </w:tc>
      </w:tr>
      <w:tr w:rsidR="00270B22" w14:paraId="2809912B" w14:textId="77777777" w:rsidTr="00270B22">
        <w:tc>
          <w:tcPr>
            <w:tcW w:w="5228" w:type="dxa"/>
          </w:tcPr>
          <w:p w14:paraId="5DBF2DB2" w14:textId="3FC984A9" w:rsidR="00270B22" w:rsidRPr="004440FF" w:rsidRDefault="00BC318B" w:rsidP="00A911C2">
            <w:pPr>
              <w:rPr>
                <w:rFonts w:ascii="Candara" w:hAnsi="Candara" w:cs="Times New Roman"/>
                <w:b/>
                <w:bCs/>
              </w:rPr>
            </w:pPr>
            <w:proofErr w:type="spellStart"/>
            <w:r w:rsidRPr="004440FF">
              <w:rPr>
                <w:rFonts w:ascii="Candara" w:hAnsi="Candara" w:cs="Times New Roman"/>
                <w:b/>
                <w:bCs/>
              </w:rPr>
              <w:t>Pemeliharaan</w:t>
            </w:r>
            <w:proofErr w:type="spellEnd"/>
          </w:p>
        </w:tc>
        <w:tc>
          <w:tcPr>
            <w:tcW w:w="5228" w:type="dxa"/>
          </w:tcPr>
          <w:p w14:paraId="0A48DB16" w14:textId="1213A3E8" w:rsidR="00270B22" w:rsidRDefault="00523313" w:rsidP="00A911C2">
            <w:r>
              <w:t xml:space="preserve">Gratis </w:t>
            </w:r>
            <w:r w:rsidR="00911FEA">
              <w:t>2</w:t>
            </w:r>
            <w:r>
              <w:t>x</w:t>
            </w:r>
            <w:r w:rsidR="00C93435">
              <w:t xml:space="preserve">; 200.000,00 = </w:t>
            </w:r>
            <w:r w:rsidR="001A4288">
              <w:t>1x</w:t>
            </w:r>
          </w:p>
        </w:tc>
      </w:tr>
      <w:tr w:rsidR="006A2899" w14:paraId="32FE243A" w14:textId="77777777" w:rsidTr="00270B22">
        <w:tc>
          <w:tcPr>
            <w:tcW w:w="5228" w:type="dxa"/>
          </w:tcPr>
          <w:p w14:paraId="78C522A1" w14:textId="23E44A1F" w:rsidR="006A2899" w:rsidRPr="004440FF" w:rsidRDefault="00523313" w:rsidP="00A911C2">
            <w:pPr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Training User</w:t>
            </w:r>
          </w:p>
        </w:tc>
        <w:tc>
          <w:tcPr>
            <w:tcW w:w="5228" w:type="dxa"/>
          </w:tcPr>
          <w:p w14:paraId="3DCE6B7B" w14:textId="77688799" w:rsidR="006A2899" w:rsidRDefault="00523313" w:rsidP="00A911C2">
            <w:proofErr w:type="gramStart"/>
            <w:r>
              <w:t>Gratis</w:t>
            </w:r>
            <w:r w:rsidR="00DB1945">
              <w:t xml:space="preserve"> </w:t>
            </w:r>
            <w:r w:rsidR="006A2022">
              <w:t xml:space="preserve"> 1</w:t>
            </w:r>
            <w:proofErr w:type="gramEnd"/>
            <w:r w:rsidR="006A2022">
              <w:t xml:space="preserve"> </w:t>
            </w:r>
            <w:proofErr w:type="spellStart"/>
            <w:r w:rsidR="00D53C43">
              <w:t>minggu</w:t>
            </w:r>
            <w:proofErr w:type="spellEnd"/>
          </w:p>
        </w:tc>
      </w:tr>
      <w:tr w:rsidR="00BC318B" w14:paraId="7177E1FC" w14:textId="77777777" w:rsidTr="00270B22">
        <w:tc>
          <w:tcPr>
            <w:tcW w:w="5228" w:type="dxa"/>
          </w:tcPr>
          <w:p w14:paraId="383928DB" w14:textId="42ECF47E" w:rsidR="00BC318B" w:rsidRPr="004440FF" w:rsidRDefault="00C75381" w:rsidP="00A911C2">
            <w:pPr>
              <w:rPr>
                <w:rFonts w:ascii="Candara" w:hAnsi="Candara" w:cs="Times New Roman"/>
                <w:b/>
                <w:bCs/>
              </w:rPr>
            </w:pPr>
            <w:proofErr w:type="spellStart"/>
            <w:r w:rsidRPr="004440FF">
              <w:rPr>
                <w:rFonts w:ascii="Candara" w:hAnsi="Candara" w:cs="Times New Roman"/>
                <w:b/>
                <w:bCs/>
              </w:rPr>
              <w:t>dokumentasi</w:t>
            </w:r>
            <w:proofErr w:type="spellEnd"/>
          </w:p>
        </w:tc>
        <w:tc>
          <w:tcPr>
            <w:tcW w:w="5228" w:type="dxa"/>
          </w:tcPr>
          <w:p w14:paraId="03E13340" w14:textId="22CF9D60" w:rsidR="00BC318B" w:rsidRDefault="00C75381" w:rsidP="00A911C2">
            <w:r>
              <w:t>Gratis</w:t>
            </w:r>
          </w:p>
        </w:tc>
      </w:tr>
      <w:tr w:rsidR="00C75381" w14:paraId="26E23C19" w14:textId="77777777" w:rsidTr="00270B22">
        <w:tc>
          <w:tcPr>
            <w:tcW w:w="5228" w:type="dxa"/>
          </w:tcPr>
          <w:p w14:paraId="17A09E3A" w14:textId="01E34C29" w:rsidR="00C75381" w:rsidRDefault="00C75381" w:rsidP="00A911C2">
            <w:r>
              <w:t>Total</w:t>
            </w:r>
          </w:p>
        </w:tc>
        <w:tc>
          <w:tcPr>
            <w:tcW w:w="5228" w:type="dxa"/>
          </w:tcPr>
          <w:p w14:paraId="07E2E7C6" w14:textId="2955C83A" w:rsidR="00C75381" w:rsidRDefault="001A4288" w:rsidP="00A911C2">
            <w:r>
              <w:t>3.</w:t>
            </w:r>
            <w:r w:rsidR="00BD17AF">
              <w:t>2</w:t>
            </w:r>
            <w:r>
              <w:t>00.000</w:t>
            </w:r>
          </w:p>
        </w:tc>
      </w:tr>
    </w:tbl>
    <w:p w14:paraId="370C7D47" w14:textId="214D3DCE" w:rsidR="008C2366" w:rsidRPr="00780A66" w:rsidRDefault="008C2366" w:rsidP="00A911C2">
      <w:pPr>
        <w:ind w:firstLine="720"/>
      </w:pPr>
    </w:p>
    <w:sectPr w:rsidR="008C2366" w:rsidRPr="00780A66" w:rsidSect="00F357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2FA1" w14:textId="77777777" w:rsidR="00B65641" w:rsidRDefault="00B65641" w:rsidP="00467C01">
      <w:pPr>
        <w:spacing w:after="0" w:line="240" w:lineRule="auto"/>
      </w:pPr>
      <w:r>
        <w:separator/>
      </w:r>
    </w:p>
  </w:endnote>
  <w:endnote w:type="continuationSeparator" w:id="0">
    <w:p w14:paraId="6B98FAE8" w14:textId="77777777" w:rsidR="00B65641" w:rsidRDefault="00B65641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9824" w14:textId="77777777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6BDE" w14:textId="77777777" w:rsidR="00B65641" w:rsidRDefault="00B65641" w:rsidP="00467C01">
      <w:pPr>
        <w:spacing w:after="0" w:line="240" w:lineRule="auto"/>
      </w:pPr>
      <w:r>
        <w:separator/>
      </w:r>
    </w:p>
  </w:footnote>
  <w:footnote w:type="continuationSeparator" w:id="0">
    <w:p w14:paraId="4E501085" w14:textId="77777777" w:rsidR="00B65641" w:rsidRDefault="00B65641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7CA0" w14:textId="77777777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D3C"/>
    <w:multiLevelType w:val="hybridMultilevel"/>
    <w:tmpl w:val="FCD634DC"/>
    <w:lvl w:ilvl="0" w:tplc="5CDAB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9785">
    <w:abstractNumId w:val="1"/>
  </w:num>
  <w:num w:numId="2" w16cid:durableId="6646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97"/>
    <w:rsid w:val="0000269E"/>
    <w:rsid w:val="0004387B"/>
    <w:rsid w:val="00080BA7"/>
    <w:rsid w:val="000A2EC5"/>
    <w:rsid w:val="000A3C97"/>
    <w:rsid w:val="000D4E3B"/>
    <w:rsid w:val="001308D5"/>
    <w:rsid w:val="001618EA"/>
    <w:rsid w:val="00183176"/>
    <w:rsid w:val="00193DC1"/>
    <w:rsid w:val="001A4288"/>
    <w:rsid w:val="001F317B"/>
    <w:rsid w:val="0023100B"/>
    <w:rsid w:val="002551FD"/>
    <w:rsid w:val="002561CB"/>
    <w:rsid w:val="0026382E"/>
    <w:rsid w:val="00270B22"/>
    <w:rsid w:val="002D7A3D"/>
    <w:rsid w:val="00300003"/>
    <w:rsid w:val="0033263F"/>
    <w:rsid w:val="00396FAA"/>
    <w:rsid w:val="00397DA3"/>
    <w:rsid w:val="003F6015"/>
    <w:rsid w:val="00423133"/>
    <w:rsid w:val="00440E30"/>
    <w:rsid w:val="00441410"/>
    <w:rsid w:val="004440FF"/>
    <w:rsid w:val="00445D81"/>
    <w:rsid w:val="00467C01"/>
    <w:rsid w:val="004A755D"/>
    <w:rsid w:val="004F3931"/>
    <w:rsid w:val="004F5833"/>
    <w:rsid w:val="00516991"/>
    <w:rsid w:val="00523313"/>
    <w:rsid w:val="005729CA"/>
    <w:rsid w:val="005A0C96"/>
    <w:rsid w:val="005B6747"/>
    <w:rsid w:val="005F6752"/>
    <w:rsid w:val="006A2022"/>
    <w:rsid w:val="006A2899"/>
    <w:rsid w:val="006D04AE"/>
    <w:rsid w:val="006D10D6"/>
    <w:rsid w:val="006D4C15"/>
    <w:rsid w:val="006F2C33"/>
    <w:rsid w:val="0076302A"/>
    <w:rsid w:val="00780A66"/>
    <w:rsid w:val="007D10B3"/>
    <w:rsid w:val="007E26DC"/>
    <w:rsid w:val="00807F38"/>
    <w:rsid w:val="00836AB6"/>
    <w:rsid w:val="00851C5F"/>
    <w:rsid w:val="00856661"/>
    <w:rsid w:val="00861E4F"/>
    <w:rsid w:val="00880654"/>
    <w:rsid w:val="008839CA"/>
    <w:rsid w:val="008C2366"/>
    <w:rsid w:val="00911FEA"/>
    <w:rsid w:val="00915C49"/>
    <w:rsid w:val="009264CA"/>
    <w:rsid w:val="00975FA0"/>
    <w:rsid w:val="009B645C"/>
    <w:rsid w:val="009C7428"/>
    <w:rsid w:val="009D285F"/>
    <w:rsid w:val="00A016A9"/>
    <w:rsid w:val="00A52D80"/>
    <w:rsid w:val="00A827D0"/>
    <w:rsid w:val="00A911C2"/>
    <w:rsid w:val="00AC271B"/>
    <w:rsid w:val="00AE0A07"/>
    <w:rsid w:val="00AE65C8"/>
    <w:rsid w:val="00B0707F"/>
    <w:rsid w:val="00B327B8"/>
    <w:rsid w:val="00B5005A"/>
    <w:rsid w:val="00B5092B"/>
    <w:rsid w:val="00B6361F"/>
    <w:rsid w:val="00B65641"/>
    <w:rsid w:val="00B80F9B"/>
    <w:rsid w:val="00B900BB"/>
    <w:rsid w:val="00BA46B8"/>
    <w:rsid w:val="00BC2ABB"/>
    <w:rsid w:val="00BC318B"/>
    <w:rsid w:val="00BC526C"/>
    <w:rsid w:val="00BD17AF"/>
    <w:rsid w:val="00BE6D75"/>
    <w:rsid w:val="00BF475F"/>
    <w:rsid w:val="00C75381"/>
    <w:rsid w:val="00C93435"/>
    <w:rsid w:val="00D01AD8"/>
    <w:rsid w:val="00D17C7B"/>
    <w:rsid w:val="00D43765"/>
    <w:rsid w:val="00D53C43"/>
    <w:rsid w:val="00D55B4C"/>
    <w:rsid w:val="00D7645E"/>
    <w:rsid w:val="00D85171"/>
    <w:rsid w:val="00D95F2A"/>
    <w:rsid w:val="00DB1945"/>
    <w:rsid w:val="00DB45D4"/>
    <w:rsid w:val="00E11612"/>
    <w:rsid w:val="00E11978"/>
    <w:rsid w:val="00E23B8F"/>
    <w:rsid w:val="00E47D79"/>
    <w:rsid w:val="00E7205E"/>
    <w:rsid w:val="00E96BA3"/>
    <w:rsid w:val="00EE7D7A"/>
    <w:rsid w:val="00EF5DD3"/>
    <w:rsid w:val="00F04E54"/>
    <w:rsid w:val="00F134A3"/>
    <w:rsid w:val="00F3577F"/>
    <w:rsid w:val="00F5722E"/>
    <w:rsid w:val="00F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4E29"/>
  <w15:chartTrackingRefBased/>
  <w15:docId w15:val="{A098A0E8-35D5-48E2-BBDB-A910585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  <w:style w:type="paragraph" w:styleId="ListParagraph">
    <w:name w:val="List Paragraph"/>
    <w:basedOn w:val="Normal"/>
    <w:uiPriority w:val="34"/>
    <w:qFormat/>
    <w:rsid w:val="000D4E3B"/>
    <w:pPr>
      <w:ind w:left="720"/>
      <w:contextualSpacing/>
    </w:pPr>
  </w:style>
  <w:style w:type="table" w:styleId="TableGrid">
    <w:name w:val="Table Grid"/>
    <w:basedOn w:val="TableNormal"/>
    <w:uiPriority w:val="39"/>
    <w:rsid w:val="0027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%20-%20Buxa8827\Udin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1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2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3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4</b:RefOrder>
  </b:Source>
  <b:Source>
    <b:Tag>Cha22</b:Tag>
    <b:SourceType>DocumentFromInternetSite</b:SourceType>
    <b:Guid>{D2FFB9A5-CC78-46C8-A808-154A7D74A2A8}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January</b:Month>
    <b:Day>12</b:Day>
    <b:URL>https://www.simplilearn.com/scrum-project-management-article</b:URL>
    <b:RefOrder>5</b:RefOrder>
  </b:Source>
  <b:Source>
    <b:Tag>Sud19</b:Tag>
    <b:SourceType>DocumentFromInternetSite</b:SourceType>
    <b:Guid>{3BA85BFC-3E4E-4FF2-8CDC-FB1CE6131B4A}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February</b:Month>
    <b:Day>27</b:Day>
    <b:URL>https://medium.com/@sudarhtc/agile-project-management-methodology-manifesto-frameworks-and-process-f4c332ddb779</b:URL>
    <b:RefOrder>6</b:RefOrder>
  </b:Source>
</b:Sources>
</file>

<file path=customXml/itemProps1.xml><?xml version="1.0" encoding="utf-8"?>
<ds:datastoreItem xmlns:ds="http://schemas.openxmlformats.org/officeDocument/2006/customXml" ds:itemID="{018C3F6D-E014-48AE-9B4A-9E92CEE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Udinus Template.dotx</Template>
  <TotalTime>62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victoriojames30</cp:lastModifiedBy>
  <cp:revision>38</cp:revision>
  <dcterms:created xsi:type="dcterms:W3CDTF">2022-06-14T15:19:00Z</dcterms:created>
  <dcterms:modified xsi:type="dcterms:W3CDTF">2022-06-14T16:49:00Z</dcterms:modified>
</cp:coreProperties>
</file>